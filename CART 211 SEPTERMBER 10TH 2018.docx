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3222E" w14:textId="77777777" w:rsidR="00F32FC2" w:rsidRDefault="00DE4CCD">
      <w:pPr>
        <w:pStyle w:val="Heading1"/>
      </w:pPr>
      <w:r>
        <w:t>CART 211 SEPTERMBER 10</w:t>
      </w:r>
      <w:r w:rsidRPr="00DE4CCD">
        <w:rPr>
          <w:vertAlign w:val="superscript"/>
        </w:rPr>
        <w:t>TH</w:t>
      </w:r>
      <w:r>
        <w:t xml:space="preserve"> 2018</w:t>
      </w:r>
    </w:p>
    <w:p w14:paraId="2E49BADC" w14:textId="46CB260C" w:rsidR="00976E59" w:rsidRDefault="00230253">
      <w:pPr>
        <w:pStyle w:val="Heading2"/>
      </w:pPr>
      <w:r>
        <w:t>Everything we do will need to be uploaded to the personal class website</w:t>
      </w:r>
      <w:r w:rsidR="00E522EB">
        <w:t>.</w:t>
      </w:r>
    </w:p>
    <w:p w14:paraId="2F667A40" w14:textId="1909FDB6" w:rsidR="001B470B" w:rsidRDefault="001B470B" w:rsidP="001B470B">
      <w:r>
        <w:t>We will be creating mood boards to show</w:t>
      </w:r>
      <w:r w:rsidR="002035EA">
        <w:t xml:space="preserve"> where we get our inspiration from.</w:t>
      </w:r>
    </w:p>
    <w:p w14:paraId="0AFB0993" w14:textId="77777777" w:rsidR="00B72253" w:rsidRDefault="00B72253" w:rsidP="001B470B"/>
    <w:p w14:paraId="5BAB129C" w14:textId="7D957BD4" w:rsidR="00B72253" w:rsidRPr="001B470B" w:rsidRDefault="00B72253" w:rsidP="001B470B">
      <w:r>
        <w:t xml:space="preserve">Class is about exploring the creative possibilities of the world wide web. Us creative </w:t>
      </w:r>
      <w:proofErr w:type="spellStart"/>
      <w:r>
        <w:t>ppl</w:t>
      </w:r>
      <w:proofErr w:type="spellEnd"/>
      <w:r>
        <w:t xml:space="preserve"> can attempt to use this as a means to express ourselves. </w:t>
      </w:r>
    </w:p>
    <w:p w14:paraId="4167DD93" w14:textId="3FFEF15A" w:rsidR="00963446" w:rsidRDefault="00F50471" w:rsidP="00F50471">
      <w:pPr>
        <w:pStyle w:val="Heading2"/>
      </w:pPr>
      <w:r>
        <w:t>ARPA NET 1969, beginning of the internet (?)</w:t>
      </w:r>
    </w:p>
    <w:p w14:paraId="7E9311B3" w14:textId="35D7DADF" w:rsidR="000630B6" w:rsidRDefault="0030665F" w:rsidP="000630B6">
      <w:r>
        <w:t>Late 80s.early 90s</w:t>
      </w:r>
    </w:p>
    <w:p w14:paraId="5D6CE69C" w14:textId="4018D86C" w:rsidR="0030665F" w:rsidRDefault="0030665F" w:rsidP="000630B6">
      <w:r>
        <w:t xml:space="preserve">Inventor of HTML: Sir Tim Burners-Lee. It was successful because he didn’t monetize it, so that anyone can learn HTML. </w:t>
      </w:r>
      <w:r w:rsidR="00B76D88">
        <w:br/>
      </w:r>
      <w:r w:rsidR="00B76D88">
        <w:br/>
        <w:t>HTML: HYPER TEXT MARKUP LANGUAGE</w:t>
      </w:r>
    </w:p>
    <w:p w14:paraId="1DC8685D" w14:textId="1FC9A4C7" w:rsidR="005B5712" w:rsidRDefault="005B5712" w:rsidP="000630B6">
      <w:r>
        <w:t>Service provider</w:t>
      </w:r>
      <w:r w:rsidR="00904C05">
        <w:t xml:space="preserve"> &gt; IP ADDRESS &gt; Mo-deem (Modulate de-modulate the information) &gt; Goes to a server (computers used to store digital information) &gt;</w:t>
      </w:r>
      <w:r w:rsidR="002D10E7">
        <w:t xml:space="preserve"> Demodulates and sends it back to us to be modulated. </w:t>
      </w:r>
      <w:r w:rsidR="00904C05">
        <w:t xml:space="preserve"> </w:t>
      </w:r>
    </w:p>
    <w:p w14:paraId="5B4E5093" w14:textId="77777777" w:rsidR="0069525F" w:rsidRDefault="0069525F" w:rsidP="000630B6"/>
    <w:p w14:paraId="6676082B" w14:textId="5EF64F18" w:rsidR="0069525F" w:rsidRDefault="0069525F" w:rsidP="000630B6">
      <w:r>
        <w:t>FOR WEBSITE YOUR SERVER WILL BE WITH CDA</w:t>
      </w:r>
    </w:p>
    <w:p w14:paraId="0178D77F" w14:textId="2D2E9D64" w:rsidR="00447A3E" w:rsidRDefault="00447A3E" w:rsidP="000630B6">
      <w:r>
        <w:t>Everything should be neatly compartmentalized within root folder</w:t>
      </w:r>
    </w:p>
    <w:p w14:paraId="45C8388F" w14:textId="35A847E6" w:rsidR="00447A3E" w:rsidRDefault="00447A3E" w:rsidP="000630B6">
      <w:r>
        <w:t>First page of website will not be part of any folder, and will be called index.html</w:t>
      </w:r>
      <w:bookmarkStart w:id="0" w:name="_GoBack"/>
      <w:bookmarkEnd w:id="0"/>
    </w:p>
    <w:p w14:paraId="4324CB51" w14:textId="77777777" w:rsidR="003E69A9" w:rsidRDefault="003E69A9" w:rsidP="000630B6"/>
    <w:p w14:paraId="7598B6DE" w14:textId="77777777" w:rsidR="003E69A9" w:rsidRPr="000630B6" w:rsidRDefault="003E69A9" w:rsidP="000630B6"/>
    <w:sectPr w:rsidR="003E69A9" w:rsidRPr="000630B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DC57C" w14:textId="77777777" w:rsidR="00AD7892" w:rsidRDefault="00AD7892">
      <w:r>
        <w:separator/>
      </w:r>
    </w:p>
    <w:p w14:paraId="0A8DD747" w14:textId="77777777" w:rsidR="00AD7892" w:rsidRDefault="00AD7892"/>
  </w:endnote>
  <w:endnote w:type="continuationSeparator" w:id="0">
    <w:p w14:paraId="5585DC5D" w14:textId="77777777" w:rsidR="00AD7892" w:rsidRDefault="00AD7892">
      <w:r>
        <w:continuationSeparator/>
      </w:r>
    </w:p>
    <w:p w14:paraId="0B63C536" w14:textId="77777777" w:rsidR="00AD7892" w:rsidRDefault="00AD78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C05A9" w14:textId="77777777" w:rsidR="00F32FC2" w:rsidRDefault="00AD7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8ABD5" w14:textId="77777777" w:rsidR="00AD7892" w:rsidRDefault="00AD7892">
      <w:r>
        <w:separator/>
      </w:r>
    </w:p>
    <w:p w14:paraId="6554E6EA" w14:textId="77777777" w:rsidR="00AD7892" w:rsidRDefault="00AD7892"/>
  </w:footnote>
  <w:footnote w:type="continuationSeparator" w:id="0">
    <w:p w14:paraId="71A7F8E7" w14:textId="77777777" w:rsidR="00AD7892" w:rsidRDefault="00AD7892">
      <w:r>
        <w:continuationSeparator/>
      </w:r>
    </w:p>
    <w:p w14:paraId="5404B7FE" w14:textId="77777777" w:rsidR="00AD7892" w:rsidRDefault="00AD789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616194"/>
    <w:multiLevelType w:val="hybridMultilevel"/>
    <w:tmpl w:val="71C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47"/>
    <w:rsid w:val="000630B6"/>
    <w:rsid w:val="000B5944"/>
    <w:rsid w:val="001B470B"/>
    <w:rsid w:val="001C70F1"/>
    <w:rsid w:val="002035EA"/>
    <w:rsid w:val="00230253"/>
    <w:rsid w:val="002D10E7"/>
    <w:rsid w:val="0030665F"/>
    <w:rsid w:val="003E69A9"/>
    <w:rsid w:val="00436247"/>
    <w:rsid w:val="00447A3E"/>
    <w:rsid w:val="004A232D"/>
    <w:rsid w:val="005B5712"/>
    <w:rsid w:val="0069525F"/>
    <w:rsid w:val="00904C05"/>
    <w:rsid w:val="00963446"/>
    <w:rsid w:val="00976E59"/>
    <w:rsid w:val="00AD7892"/>
    <w:rsid w:val="00B72253"/>
    <w:rsid w:val="00B76D88"/>
    <w:rsid w:val="00DE4CCD"/>
    <w:rsid w:val="00E522EB"/>
    <w:rsid w:val="00F32FC2"/>
    <w:rsid w:val="00F5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3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6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miniquedrago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CB"/>
    <w:rsid w:val="0091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2A9F9C0194B4FA825ECF38196047B">
    <w:name w:val="6E02A9F9C0194B4FA825ECF38196047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47603245719CD418ABB85FD6C4A55F5">
    <w:name w:val="747603245719CD418ABB85FD6C4A5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35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Dragon</dc:creator>
  <cp:keywords/>
  <dc:description/>
  <cp:lastModifiedBy>Percy Dragon</cp:lastModifiedBy>
  <cp:revision>3</cp:revision>
  <dcterms:created xsi:type="dcterms:W3CDTF">2018-09-10T12:30:00Z</dcterms:created>
  <dcterms:modified xsi:type="dcterms:W3CDTF">2018-09-10T15:31:00Z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